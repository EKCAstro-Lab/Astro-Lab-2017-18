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23" w:rsidRDefault="00957A23">
      <w:r>
        <w:t>James – Ordering 3D fil, Chasing R</w:t>
      </w:r>
      <w:bookmarkStart w:id="0" w:name="_GoBack"/>
      <w:bookmarkEnd w:id="0"/>
      <w:r>
        <w:t>obbie, checking progress of the skeleton shared google document report. In touch with Kent ab for debugging.</w:t>
      </w:r>
    </w:p>
    <w:p w:rsidR="00957A23" w:rsidRDefault="00957A23">
      <w:r>
        <w:t xml:space="preserve">Brad – Skeleton of the document, </w:t>
      </w:r>
      <w:proofErr w:type="gramStart"/>
      <w:r>
        <w:t>Looking</w:t>
      </w:r>
      <w:proofErr w:type="gramEnd"/>
      <w:r>
        <w:t xml:space="preserve"> into averages for python, keeping on top.</w:t>
      </w:r>
    </w:p>
    <w:p w:rsidR="00957A23" w:rsidRDefault="00957A23">
      <w:r>
        <w:t>Steve – Working on the second proto, Development and testing</w:t>
      </w:r>
    </w:p>
    <w:p w:rsidR="00957A23" w:rsidRDefault="00957A23">
      <w:r>
        <w:t xml:space="preserve">Cae – Waiting for Robbie, Waiting on Steve for second proto, </w:t>
      </w:r>
      <w:proofErr w:type="gramStart"/>
      <w:r>
        <w:t>Waiting</w:t>
      </w:r>
      <w:proofErr w:type="gramEnd"/>
      <w:r>
        <w:t xml:space="preserve"> on Kane for DLC.</w:t>
      </w:r>
    </w:p>
    <w:p w:rsidR="00957A23" w:rsidRDefault="00957A23">
      <w:r>
        <w:t>Kane – Developing DLC, Waiting for internet.</w:t>
      </w:r>
    </w:p>
    <w:p w:rsidR="00957A23" w:rsidRDefault="00957A23">
      <w:r>
        <w:t xml:space="preserve">Kai – Update Gantt </w:t>
      </w:r>
      <w:proofErr w:type="gramStart"/>
      <w:r>
        <w:t>Chart</w:t>
      </w:r>
      <w:proofErr w:type="gramEnd"/>
      <w:r>
        <w:t>, Do this document, PP</w:t>
      </w:r>
    </w:p>
    <w:p w:rsidR="00957A23" w:rsidRDefault="00957A23">
      <w:r>
        <w:t>Lewis – Researching the experiment.</w:t>
      </w:r>
    </w:p>
    <w:p w:rsidR="00957A23" w:rsidRDefault="00957A23">
      <w:r>
        <w:t xml:space="preserve"> </w:t>
      </w:r>
    </w:p>
    <w:sectPr w:rsidR="0095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23"/>
    <w:rsid w:val="008A0C3E"/>
    <w:rsid w:val="0095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4A7DE-E13B-4CDA-9EA1-8718AB76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816CDA76</Template>
  <TotalTime>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Kent College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Snyder</dc:creator>
  <cp:keywords/>
  <dc:description/>
  <cp:lastModifiedBy>James Snyder</cp:lastModifiedBy>
  <cp:revision>1</cp:revision>
  <dcterms:created xsi:type="dcterms:W3CDTF">2017-12-13T13:12:00Z</dcterms:created>
  <dcterms:modified xsi:type="dcterms:W3CDTF">2017-12-13T13:16:00Z</dcterms:modified>
</cp:coreProperties>
</file>