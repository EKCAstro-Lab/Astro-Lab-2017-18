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38783" w14:textId="293F0A18" w:rsidR="001B4A45" w:rsidRDefault="00BC6353" w:rsidP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aim is to identify how the internal environment of the Columbus module is </w:t>
      </w:r>
      <w:r w:rsidR="00D000DA">
        <w:rPr>
          <w:rFonts w:ascii="Arial" w:hAnsi="Arial" w:cs="Arial"/>
          <w:sz w:val="24"/>
        </w:rPr>
        <w:t xml:space="preserve">regulated by machinery. </w:t>
      </w:r>
      <w:r w:rsidR="008976B0">
        <w:rPr>
          <w:rFonts w:ascii="Arial" w:hAnsi="Arial" w:cs="Arial"/>
          <w:sz w:val="24"/>
        </w:rPr>
        <w:t xml:space="preserve">This will be achieved by interpreting how exposure to sunlight </w:t>
      </w:r>
      <w:r w:rsidR="00AC314A">
        <w:rPr>
          <w:rFonts w:ascii="Arial" w:hAnsi="Arial" w:cs="Arial"/>
          <w:sz w:val="24"/>
        </w:rPr>
        <w:t xml:space="preserve">will </w:t>
      </w:r>
      <w:r w:rsidR="00F11D94">
        <w:rPr>
          <w:rFonts w:ascii="Arial" w:hAnsi="Arial" w:cs="Arial"/>
          <w:sz w:val="24"/>
        </w:rPr>
        <w:t xml:space="preserve">affect the environment and cause the fluctuation in </w:t>
      </w:r>
      <w:r w:rsidR="00F81F49">
        <w:rPr>
          <w:rFonts w:ascii="Arial" w:hAnsi="Arial" w:cs="Arial"/>
          <w:sz w:val="24"/>
        </w:rPr>
        <w:t>results.</w:t>
      </w:r>
      <w:r w:rsidR="00FC6342">
        <w:rPr>
          <w:rFonts w:ascii="Arial" w:hAnsi="Arial" w:cs="Arial"/>
          <w:sz w:val="24"/>
        </w:rPr>
        <w:t xml:space="preserve"> </w:t>
      </w:r>
      <w:r w:rsidR="00574D26">
        <w:rPr>
          <w:rFonts w:ascii="Arial" w:hAnsi="Arial" w:cs="Arial"/>
          <w:sz w:val="24"/>
        </w:rPr>
        <w:t>From data collected, we will explore the casual relationship between the exposure to sunlight and the effect it has on the computer system that controls the temperature, pressure and humidity.</w:t>
      </w:r>
      <w:r w:rsidR="0070662B">
        <w:rPr>
          <w:rFonts w:ascii="Arial" w:hAnsi="Arial" w:cs="Arial"/>
          <w:sz w:val="24"/>
        </w:rPr>
        <w:t xml:space="preserve"> </w:t>
      </w:r>
      <w:r w:rsidR="0006323A">
        <w:rPr>
          <w:rFonts w:ascii="Arial" w:hAnsi="Arial" w:cs="Arial"/>
          <w:sz w:val="24"/>
        </w:rPr>
        <w:t>We are doing this to get an insight in to the atmospheric management system.</w:t>
      </w:r>
    </w:p>
    <w:p w14:paraId="3C1D5BF3" w14:textId="35FF968A" w:rsidR="00A557E4" w:rsidRDefault="00A557E4" w:rsidP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experiment </w:t>
      </w:r>
      <w:r w:rsidR="00C313AB">
        <w:rPr>
          <w:rFonts w:ascii="Arial" w:hAnsi="Arial" w:cs="Arial"/>
          <w:sz w:val="24"/>
        </w:rPr>
        <w:t>will use the thermometer, barometer, hygrometer and the</w:t>
      </w:r>
      <w:r w:rsidR="00D95325">
        <w:rPr>
          <w:rFonts w:ascii="Arial" w:hAnsi="Arial" w:cs="Arial"/>
          <w:sz w:val="24"/>
        </w:rPr>
        <w:t xml:space="preserve"> camera used to measure light in lumens</w:t>
      </w:r>
      <w:r w:rsidR="00C313AB">
        <w:rPr>
          <w:rFonts w:ascii="Arial" w:hAnsi="Arial" w:cs="Arial"/>
          <w:sz w:val="24"/>
        </w:rPr>
        <w:t>. The thermometer will gather temperature in degrees</w:t>
      </w:r>
      <w:r w:rsidR="001B4A45">
        <w:rPr>
          <w:rFonts w:ascii="Arial" w:hAnsi="Arial" w:cs="Arial"/>
          <w:sz w:val="24"/>
        </w:rPr>
        <w:t xml:space="preserve"> Celsius</w:t>
      </w:r>
      <w:r w:rsidR="00C313AB">
        <w:rPr>
          <w:rFonts w:ascii="Arial" w:hAnsi="Arial" w:cs="Arial"/>
          <w:sz w:val="24"/>
        </w:rPr>
        <w:t>, the barometer, pressure in Pascal Pa and the hygrometer humidity</w:t>
      </w:r>
      <w:r w:rsidR="005959BC">
        <w:rPr>
          <w:rFonts w:ascii="Arial" w:hAnsi="Arial" w:cs="Arial"/>
          <w:sz w:val="24"/>
        </w:rPr>
        <w:t>, measured as a</w:t>
      </w:r>
      <w:r w:rsidR="00C313AB">
        <w:rPr>
          <w:rFonts w:ascii="Arial" w:hAnsi="Arial" w:cs="Arial"/>
          <w:sz w:val="24"/>
        </w:rPr>
        <w:t xml:space="preserve"> percentage.</w:t>
      </w:r>
      <w:r w:rsidR="002F1016">
        <w:rPr>
          <w:rFonts w:ascii="Arial" w:hAnsi="Arial" w:cs="Arial"/>
          <w:sz w:val="24"/>
        </w:rPr>
        <w:t xml:space="preserve"> </w:t>
      </w:r>
      <w:r w:rsidR="00614CA9">
        <w:rPr>
          <w:rFonts w:ascii="Arial" w:hAnsi="Arial" w:cs="Arial"/>
          <w:sz w:val="24"/>
        </w:rPr>
        <w:t xml:space="preserve">Other sensors used include the gyroscope, magnetometer and the accelerometer. These are combined to create a representation </w:t>
      </w:r>
      <w:r w:rsidR="00C807C1">
        <w:rPr>
          <w:rFonts w:ascii="Arial" w:hAnsi="Arial" w:cs="Arial"/>
          <w:sz w:val="24"/>
        </w:rPr>
        <w:t>of the location of the ISS</w:t>
      </w:r>
      <w:r w:rsidR="00614CA9">
        <w:rPr>
          <w:rFonts w:ascii="Arial" w:hAnsi="Arial" w:cs="Arial"/>
          <w:sz w:val="24"/>
        </w:rPr>
        <w:t xml:space="preserve"> </w:t>
      </w:r>
      <w:r w:rsidR="00A7716D">
        <w:rPr>
          <w:rFonts w:ascii="Arial" w:hAnsi="Arial" w:cs="Arial"/>
          <w:sz w:val="24"/>
        </w:rPr>
        <w:t>based on an x, y</w:t>
      </w:r>
      <w:r w:rsidR="00614CA9">
        <w:rPr>
          <w:rFonts w:ascii="Arial" w:hAnsi="Arial" w:cs="Arial"/>
          <w:sz w:val="24"/>
        </w:rPr>
        <w:t xml:space="preserve"> </w:t>
      </w:r>
      <w:r w:rsidR="00A7716D">
        <w:rPr>
          <w:rFonts w:ascii="Arial" w:hAnsi="Arial" w:cs="Arial"/>
          <w:sz w:val="24"/>
        </w:rPr>
        <w:t>and z</w:t>
      </w:r>
      <w:r w:rsidR="00614CA9">
        <w:rPr>
          <w:rFonts w:ascii="Arial" w:hAnsi="Arial" w:cs="Arial"/>
          <w:sz w:val="24"/>
        </w:rPr>
        <w:t xml:space="preserve"> axis.</w:t>
      </w:r>
      <w:r w:rsidR="00C807C1">
        <w:rPr>
          <w:rFonts w:ascii="Arial" w:hAnsi="Arial" w:cs="Arial"/>
          <w:sz w:val="24"/>
        </w:rPr>
        <w:t xml:space="preserve"> Consequently, this will allow us to determine </w:t>
      </w:r>
      <w:r w:rsidR="005E6153">
        <w:rPr>
          <w:rFonts w:ascii="Arial" w:hAnsi="Arial" w:cs="Arial"/>
          <w:sz w:val="24"/>
        </w:rPr>
        <w:t>why the changes in the internal environment are changing in relation to the position of the ISS.</w:t>
      </w:r>
      <w:r w:rsidR="00773125">
        <w:rPr>
          <w:rFonts w:ascii="Arial" w:hAnsi="Arial" w:cs="Arial"/>
          <w:sz w:val="24"/>
        </w:rPr>
        <w:t xml:space="preserve"> </w:t>
      </w:r>
      <w:r w:rsidR="003B3425">
        <w:rPr>
          <w:rFonts w:ascii="Arial" w:hAnsi="Arial" w:cs="Arial"/>
          <w:sz w:val="24"/>
        </w:rPr>
        <w:t xml:space="preserve">Two major tools for this experiment is the thermometer and hygrometer because it will measure the fluctuation in temperature in degrees Celsius and humidity in a percentage, allowing us to view the regulation of the atmosphere. Additionally, we can compare </w:t>
      </w:r>
      <w:r w:rsidR="005A24FC">
        <w:rPr>
          <w:rFonts w:ascii="Arial" w:hAnsi="Arial" w:cs="Arial"/>
          <w:sz w:val="24"/>
        </w:rPr>
        <w:t xml:space="preserve">the </w:t>
      </w:r>
      <w:r w:rsidR="003B3425">
        <w:rPr>
          <w:rFonts w:ascii="Arial" w:hAnsi="Arial" w:cs="Arial"/>
          <w:sz w:val="24"/>
        </w:rPr>
        <w:t xml:space="preserve">temperature changes to humidity levels </w:t>
      </w:r>
      <w:r w:rsidR="005A24FC">
        <w:rPr>
          <w:rFonts w:ascii="Arial" w:hAnsi="Arial" w:cs="Arial"/>
          <w:sz w:val="24"/>
        </w:rPr>
        <w:t xml:space="preserve">to understand why these </w:t>
      </w:r>
      <w:r w:rsidR="003B3425">
        <w:rPr>
          <w:rFonts w:ascii="Arial" w:hAnsi="Arial" w:cs="Arial"/>
          <w:sz w:val="24"/>
        </w:rPr>
        <w:t xml:space="preserve">are fluctuating. </w:t>
      </w:r>
      <w:r w:rsidR="007E57A9">
        <w:rPr>
          <w:rFonts w:ascii="Arial" w:hAnsi="Arial" w:cs="Arial"/>
          <w:sz w:val="24"/>
        </w:rPr>
        <w:t>As stated previously, the barometer will measure pressure in Pascal Pa</w:t>
      </w:r>
      <w:r w:rsidR="00A84F0A">
        <w:rPr>
          <w:rFonts w:ascii="Arial" w:hAnsi="Arial" w:cs="Arial"/>
          <w:sz w:val="24"/>
        </w:rPr>
        <w:t xml:space="preserve"> and we believe the pressure will fluctuate between 959 hPa and 1013 hPa.</w:t>
      </w:r>
    </w:p>
    <w:p w14:paraId="494C9108" w14:textId="6D8FA45B" w:rsidR="00F37946" w:rsidRDefault="0017518B" w:rsidP="00BB2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prediction is when there is direct exposure to sunlight it will cause temperature and humidity to increase, causing the </w:t>
      </w:r>
      <w:r w:rsidR="00F964EA">
        <w:rPr>
          <w:rFonts w:ascii="Arial" w:hAnsi="Arial" w:cs="Arial"/>
          <w:sz w:val="24"/>
        </w:rPr>
        <w:t>environmental control</w:t>
      </w:r>
      <w:r>
        <w:rPr>
          <w:rFonts w:ascii="Arial" w:hAnsi="Arial" w:cs="Arial"/>
          <w:sz w:val="24"/>
        </w:rPr>
        <w:t xml:space="preserve"> system to </w:t>
      </w:r>
      <w:r w:rsidR="00F964EA">
        <w:rPr>
          <w:rFonts w:ascii="Arial" w:hAnsi="Arial" w:cs="Arial"/>
          <w:sz w:val="24"/>
        </w:rPr>
        <w:t>activate</w:t>
      </w:r>
      <w:r>
        <w:rPr>
          <w:rFonts w:ascii="Arial" w:hAnsi="Arial" w:cs="Arial"/>
          <w:sz w:val="24"/>
        </w:rPr>
        <w:t xml:space="preserve"> and regulate these</w:t>
      </w:r>
      <w:r w:rsidR="00F964E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causing a </w:t>
      </w:r>
      <w:r w:rsidR="000133C7">
        <w:rPr>
          <w:rFonts w:ascii="Arial" w:hAnsi="Arial" w:cs="Arial"/>
          <w:sz w:val="24"/>
        </w:rPr>
        <w:t xml:space="preserve">stabilisation </w:t>
      </w:r>
      <w:r>
        <w:rPr>
          <w:rFonts w:ascii="Arial" w:hAnsi="Arial" w:cs="Arial"/>
          <w:sz w:val="24"/>
        </w:rPr>
        <w:t>in atmospheric conditions</w:t>
      </w:r>
      <w:r w:rsidR="00CA43FE">
        <w:rPr>
          <w:rFonts w:ascii="Arial" w:hAnsi="Arial" w:cs="Arial"/>
          <w:sz w:val="24"/>
        </w:rPr>
        <w:t>. We believe i</w:t>
      </w:r>
      <w:r w:rsidR="00CA43FE">
        <w:rPr>
          <w:rFonts w:ascii="Arial" w:hAnsi="Arial" w:cs="Arial"/>
          <w:sz w:val="24"/>
        </w:rPr>
        <w:t xml:space="preserve">n the sunlight </w:t>
      </w:r>
      <w:r w:rsidR="00CA43FE">
        <w:rPr>
          <w:rFonts w:ascii="Arial" w:hAnsi="Arial" w:cs="Arial"/>
          <w:sz w:val="24"/>
        </w:rPr>
        <w:t>the temperature</w:t>
      </w:r>
      <w:r w:rsidR="00CA43FE">
        <w:rPr>
          <w:rFonts w:ascii="Arial" w:hAnsi="Arial" w:cs="Arial"/>
          <w:sz w:val="24"/>
        </w:rPr>
        <w:t xml:space="preserve"> will </w:t>
      </w:r>
      <w:r w:rsidR="00FA3F03">
        <w:rPr>
          <w:rFonts w:ascii="Arial" w:hAnsi="Arial" w:cs="Arial"/>
          <w:sz w:val="24"/>
        </w:rPr>
        <w:t xml:space="preserve">rise, </w:t>
      </w:r>
      <w:r w:rsidR="00CA43FE">
        <w:rPr>
          <w:rFonts w:ascii="Arial" w:hAnsi="Arial" w:cs="Arial"/>
          <w:sz w:val="24"/>
        </w:rPr>
        <w:t xml:space="preserve">creating a peak in humidity. </w:t>
      </w:r>
      <w:r w:rsidR="00FD1287">
        <w:rPr>
          <w:rFonts w:ascii="Arial" w:hAnsi="Arial" w:cs="Arial"/>
          <w:sz w:val="24"/>
        </w:rPr>
        <w:t xml:space="preserve">The reason </w:t>
      </w:r>
      <w:r w:rsidR="004C1AFE">
        <w:rPr>
          <w:rFonts w:ascii="Arial" w:hAnsi="Arial" w:cs="Arial"/>
          <w:sz w:val="24"/>
        </w:rPr>
        <w:t xml:space="preserve">is that </w:t>
      </w:r>
      <w:r w:rsidR="00FD1287">
        <w:rPr>
          <w:rFonts w:ascii="Arial" w:hAnsi="Arial" w:cs="Arial"/>
          <w:sz w:val="24"/>
        </w:rPr>
        <w:t>the rise in temperature will cause astronauts within the Columbus module to perspire</w:t>
      </w:r>
      <w:r w:rsidR="00ED7A37">
        <w:rPr>
          <w:rFonts w:ascii="Arial" w:hAnsi="Arial" w:cs="Arial"/>
          <w:sz w:val="24"/>
        </w:rPr>
        <w:t xml:space="preserve"> and exhale</w:t>
      </w:r>
      <w:r w:rsidR="00FD1287">
        <w:rPr>
          <w:rFonts w:ascii="Arial" w:hAnsi="Arial" w:cs="Arial"/>
          <w:sz w:val="24"/>
        </w:rPr>
        <w:t xml:space="preserve"> </w:t>
      </w:r>
      <w:r w:rsidR="00971B23">
        <w:rPr>
          <w:rFonts w:ascii="Arial" w:hAnsi="Arial" w:cs="Arial"/>
          <w:sz w:val="24"/>
        </w:rPr>
        <w:t xml:space="preserve">more </w:t>
      </w:r>
      <w:r w:rsidR="00FD1287">
        <w:rPr>
          <w:rFonts w:ascii="Arial" w:hAnsi="Arial" w:cs="Arial"/>
          <w:sz w:val="24"/>
        </w:rPr>
        <w:t>water vapour</w:t>
      </w:r>
      <w:r w:rsidR="0012331C">
        <w:rPr>
          <w:rFonts w:ascii="Arial" w:hAnsi="Arial" w:cs="Arial"/>
          <w:sz w:val="24"/>
        </w:rPr>
        <w:t>. T</w:t>
      </w:r>
      <w:r w:rsidR="00E80FC3">
        <w:rPr>
          <w:rFonts w:ascii="Arial" w:hAnsi="Arial" w:cs="Arial"/>
          <w:sz w:val="24"/>
        </w:rPr>
        <w:t>his will create</w:t>
      </w:r>
      <w:r w:rsidR="00FD1287">
        <w:rPr>
          <w:rFonts w:ascii="Arial" w:hAnsi="Arial" w:cs="Arial"/>
          <w:sz w:val="24"/>
        </w:rPr>
        <w:t xml:space="preserve"> a peak in humidity and </w:t>
      </w:r>
      <w:r w:rsidR="00E80FC3">
        <w:rPr>
          <w:rFonts w:ascii="Arial" w:hAnsi="Arial" w:cs="Arial"/>
          <w:sz w:val="24"/>
        </w:rPr>
        <w:t xml:space="preserve">display </w:t>
      </w:r>
      <w:r w:rsidR="00FD1287">
        <w:rPr>
          <w:rFonts w:ascii="Arial" w:hAnsi="Arial" w:cs="Arial"/>
          <w:sz w:val="24"/>
        </w:rPr>
        <w:t>an obvious correlation between sunlight and how this affects the internal environment.</w:t>
      </w:r>
      <w:r w:rsidR="00F37946">
        <w:rPr>
          <w:rFonts w:ascii="Arial" w:hAnsi="Arial" w:cs="Arial"/>
          <w:sz w:val="24"/>
        </w:rPr>
        <w:t xml:space="preserve"> However, we expect there to be minimal changes in temperature and humidity because of the environmental control system. </w:t>
      </w:r>
      <w:r w:rsidR="0077614C">
        <w:rPr>
          <w:rFonts w:ascii="Arial" w:hAnsi="Arial" w:cs="Arial"/>
          <w:sz w:val="24"/>
        </w:rPr>
        <w:t>We expect to see a slight</w:t>
      </w:r>
      <w:r w:rsidR="0012331C">
        <w:rPr>
          <w:rFonts w:ascii="Arial" w:hAnsi="Arial" w:cs="Arial"/>
          <w:sz w:val="24"/>
        </w:rPr>
        <w:t xml:space="preserve"> drop in temperature</w:t>
      </w:r>
      <w:r w:rsidR="0077614C">
        <w:rPr>
          <w:rFonts w:ascii="Arial" w:hAnsi="Arial" w:cs="Arial"/>
          <w:sz w:val="24"/>
        </w:rPr>
        <w:t xml:space="preserve"> when there is </w:t>
      </w:r>
      <w:r w:rsidR="00F964EA">
        <w:rPr>
          <w:rFonts w:ascii="Arial" w:hAnsi="Arial" w:cs="Arial"/>
          <w:sz w:val="24"/>
        </w:rPr>
        <w:t>no direct exposure to sunlight</w:t>
      </w:r>
      <w:r w:rsidR="0093271C">
        <w:rPr>
          <w:rFonts w:ascii="Arial" w:hAnsi="Arial" w:cs="Arial"/>
          <w:sz w:val="24"/>
        </w:rPr>
        <w:t xml:space="preserve"> when the ISS is in the Earth’s shadow</w:t>
      </w:r>
      <w:r w:rsidR="00F964EA">
        <w:rPr>
          <w:rFonts w:ascii="Arial" w:hAnsi="Arial" w:cs="Arial"/>
          <w:sz w:val="24"/>
        </w:rPr>
        <w:t>.</w:t>
      </w:r>
      <w:r w:rsidR="0077614C">
        <w:rPr>
          <w:rFonts w:ascii="Arial" w:hAnsi="Arial" w:cs="Arial"/>
          <w:sz w:val="24"/>
        </w:rPr>
        <w:t xml:space="preserve"> </w:t>
      </w:r>
      <w:r w:rsidR="001331C1">
        <w:rPr>
          <w:rFonts w:ascii="Arial" w:hAnsi="Arial" w:cs="Arial"/>
          <w:sz w:val="24"/>
        </w:rPr>
        <w:t xml:space="preserve">Furthermore, we believe that the pressure will fluctuate between 959 </w:t>
      </w:r>
      <w:r w:rsidR="001331C1">
        <w:rPr>
          <w:rFonts w:ascii="Arial" w:hAnsi="Arial" w:cs="Arial"/>
          <w:sz w:val="24"/>
        </w:rPr>
        <w:t>and 1013 hPa</w:t>
      </w:r>
      <w:r w:rsidR="001331C1">
        <w:rPr>
          <w:rFonts w:ascii="Arial" w:hAnsi="Arial" w:cs="Arial"/>
          <w:sz w:val="24"/>
        </w:rPr>
        <w:t xml:space="preserve"> based on where the ISS is in orbit</w:t>
      </w:r>
      <w:r w:rsidR="004B5DAB">
        <w:rPr>
          <w:rFonts w:ascii="Arial" w:hAnsi="Arial" w:cs="Arial"/>
          <w:sz w:val="24"/>
        </w:rPr>
        <w:t xml:space="preserve"> according to our research</w:t>
      </w:r>
      <w:r w:rsidR="001331C1">
        <w:rPr>
          <w:rFonts w:ascii="Arial" w:hAnsi="Arial" w:cs="Arial"/>
          <w:sz w:val="24"/>
        </w:rPr>
        <w:t xml:space="preserve">. </w:t>
      </w:r>
      <w:r w:rsidR="00F26091">
        <w:rPr>
          <w:rFonts w:ascii="Arial" w:hAnsi="Arial" w:cs="Arial"/>
          <w:sz w:val="24"/>
        </w:rPr>
        <w:t xml:space="preserve">The pressure will increase when the temperature increases because </w:t>
      </w:r>
      <w:r w:rsidR="00BE3B10">
        <w:rPr>
          <w:rFonts w:ascii="Arial" w:hAnsi="Arial" w:cs="Arial"/>
          <w:sz w:val="24"/>
        </w:rPr>
        <w:t xml:space="preserve">the molecules in the air </w:t>
      </w:r>
      <w:r w:rsidR="00234F48">
        <w:rPr>
          <w:rFonts w:ascii="Arial" w:hAnsi="Arial" w:cs="Arial"/>
          <w:sz w:val="24"/>
        </w:rPr>
        <w:t>move faster creating a greater force</w:t>
      </w:r>
      <w:r w:rsidR="0058229E">
        <w:rPr>
          <w:rFonts w:ascii="Arial" w:hAnsi="Arial" w:cs="Arial"/>
          <w:sz w:val="24"/>
        </w:rPr>
        <w:t xml:space="preserve"> exerting </w:t>
      </w:r>
      <w:r w:rsidR="00234F48">
        <w:rPr>
          <w:rFonts w:ascii="Arial" w:hAnsi="Arial" w:cs="Arial"/>
          <w:sz w:val="24"/>
        </w:rPr>
        <w:t xml:space="preserve">an increase in pressure. </w:t>
      </w:r>
      <w:r w:rsidR="00690E83">
        <w:rPr>
          <w:rFonts w:ascii="Arial" w:hAnsi="Arial" w:cs="Arial"/>
          <w:sz w:val="24"/>
        </w:rPr>
        <w:t>We will determine when the ISS is ex</w:t>
      </w:r>
      <w:r w:rsidR="00B00217">
        <w:rPr>
          <w:rFonts w:ascii="Arial" w:hAnsi="Arial" w:cs="Arial"/>
          <w:sz w:val="24"/>
        </w:rPr>
        <w:t>posed to sunlight by using the E</w:t>
      </w:r>
      <w:r w:rsidR="00690E83">
        <w:rPr>
          <w:rFonts w:ascii="Arial" w:hAnsi="Arial" w:cs="Arial"/>
          <w:sz w:val="24"/>
        </w:rPr>
        <w:t>phem module.</w:t>
      </w:r>
      <w:bookmarkStart w:id="0" w:name="_GoBack"/>
      <w:bookmarkEnd w:id="0"/>
    </w:p>
    <w:p w14:paraId="47F768E7" w14:textId="77777777" w:rsidR="00F37946" w:rsidRDefault="00F37946" w:rsidP="00BB2D83">
      <w:pPr>
        <w:rPr>
          <w:rFonts w:ascii="Arial" w:hAnsi="Arial" w:cs="Arial"/>
          <w:sz w:val="24"/>
        </w:rPr>
      </w:pPr>
    </w:p>
    <w:p w14:paraId="6D9C3AD4" w14:textId="68483CEB" w:rsidR="0031411C" w:rsidRPr="00A95BD2" w:rsidRDefault="002B4CA0">
      <w:pPr>
        <w:rPr>
          <w:rFonts w:ascii="Arial" w:hAnsi="Arial" w:cs="Arial"/>
          <w:sz w:val="24"/>
        </w:rPr>
      </w:pPr>
    </w:p>
    <w:sectPr w:rsidR="0031411C" w:rsidRPr="00A9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3"/>
    <w:rsid w:val="000133C7"/>
    <w:rsid w:val="0006323A"/>
    <w:rsid w:val="00080364"/>
    <w:rsid w:val="0011455F"/>
    <w:rsid w:val="0012331C"/>
    <w:rsid w:val="001331C1"/>
    <w:rsid w:val="0017518B"/>
    <w:rsid w:val="001938C6"/>
    <w:rsid w:val="001B4A45"/>
    <w:rsid w:val="00207509"/>
    <w:rsid w:val="00234F48"/>
    <w:rsid w:val="002B4CA0"/>
    <w:rsid w:val="002D4065"/>
    <w:rsid w:val="002E0909"/>
    <w:rsid w:val="002F1016"/>
    <w:rsid w:val="00310684"/>
    <w:rsid w:val="003B3425"/>
    <w:rsid w:val="004841B4"/>
    <w:rsid w:val="00492419"/>
    <w:rsid w:val="004B5DAB"/>
    <w:rsid w:val="004C1AFE"/>
    <w:rsid w:val="004C1CAC"/>
    <w:rsid w:val="00574D26"/>
    <w:rsid w:val="0058229E"/>
    <w:rsid w:val="005959BC"/>
    <w:rsid w:val="005A24FC"/>
    <w:rsid w:val="005E6153"/>
    <w:rsid w:val="00614CA9"/>
    <w:rsid w:val="00690E83"/>
    <w:rsid w:val="006B2107"/>
    <w:rsid w:val="006C5490"/>
    <w:rsid w:val="0070662B"/>
    <w:rsid w:val="00740B0E"/>
    <w:rsid w:val="00773125"/>
    <w:rsid w:val="0077614C"/>
    <w:rsid w:val="007E57A9"/>
    <w:rsid w:val="00817801"/>
    <w:rsid w:val="00841B62"/>
    <w:rsid w:val="008976B0"/>
    <w:rsid w:val="0093271C"/>
    <w:rsid w:val="0095472A"/>
    <w:rsid w:val="00971B23"/>
    <w:rsid w:val="00A01535"/>
    <w:rsid w:val="00A557E4"/>
    <w:rsid w:val="00A7716D"/>
    <w:rsid w:val="00A84F0A"/>
    <w:rsid w:val="00A95BD2"/>
    <w:rsid w:val="00A95D22"/>
    <w:rsid w:val="00AC314A"/>
    <w:rsid w:val="00B00217"/>
    <w:rsid w:val="00B2794D"/>
    <w:rsid w:val="00B504A6"/>
    <w:rsid w:val="00BA3168"/>
    <w:rsid w:val="00BB2D83"/>
    <w:rsid w:val="00BC6353"/>
    <w:rsid w:val="00BE3B10"/>
    <w:rsid w:val="00C0799D"/>
    <w:rsid w:val="00C12265"/>
    <w:rsid w:val="00C26430"/>
    <w:rsid w:val="00C313AB"/>
    <w:rsid w:val="00C807C1"/>
    <w:rsid w:val="00CA43FE"/>
    <w:rsid w:val="00CB3DAC"/>
    <w:rsid w:val="00D000DA"/>
    <w:rsid w:val="00D24B03"/>
    <w:rsid w:val="00D95325"/>
    <w:rsid w:val="00E80FC3"/>
    <w:rsid w:val="00ED7A37"/>
    <w:rsid w:val="00EF6878"/>
    <w:rsid w:val="00F11D94"/>
    <w:rsid w:val="00F26091"/>
    <w:rsid w:val="00F37946"/>
    <w:rsid w:val="00F67050"/>
    <w:rsid w:val="00F81F49"/>
    <w:rsid w:val="00F82BF3"/>
    <w:rsid w:val="00F964EA"/>
    <w:rsid w:val="00FA3F03"/>
    <w:rsid w:val="00FC6342"/>
    <w:rsid w:val="00FD1287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5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8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537FA0F0</Template>
  <TotalTime>241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Kent College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134051 Bradley Strange</cp:lastModifiedBy>
  <cp:revision>67</cp:revision>
  <dcterms:created xsi:type="dcterms:W3CDTF">2018-01-10T21:44:00Z</dcterms:created>
  <dcterms:modified xsi:type="dcterms:W3CDTF">2018-01-24T13:00:00Z</dcterms:modified>
</cp:coreProperties>
</file>